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A7" w:rsidRPr="00781198" w:rsidRDefault="009973A7" w:rsidP="009D6128">
      <w:pPr>
        <w:shd w:val="clear" w:color="auto" w:fill="FFFFFF"/>
        <w:spacing w:before="0" w:after="0" w:line="240" w:lineRule="auto"/>
        <w:jc w:val="right"/>
        <w:rPr>
          <w:rFonts w:ascii="Georgia" w:eastAsia="Meiryo" w:hAnsi="Georgia" w:cs="Dubai"/>
          <w:caps/>
          <w:color w:val="000000"/>
          <w:spacing w:val="15"/>
          <w:sz w:val="81"/>
          <w:szCs w:val="81"/>
          <w:lang w:val="en-CA" w:eastAsia="zh-CN"/>
        </w:rPr>
      </w:pPr>
      <w:r w:rsidRPr="00781198">
        <w:rPr>
          <w:rFonts w:ascii="Georgia" w:eastAsia="Meiryo" w:hAnsi="Georgia" w:cs="Dubai"/>
          <w:b/>
          <w:bCs/>
          <w:caps/>
          <w:color w:val="000000"/>
          <w:spacing w:val="15"/>
          <w:sz w:val="81"/>
          <w:lang w:val="en-CA" w:eastAsia="zh-CN"/>
        </w:rPr>
        <w:t>JIASHU WANG</w:t>
      </w:r>
    </w:p>
    <w:p w:rsidR="009973A7" w:rsidRPr="00781198" w:rsidRDefault="000A67BC" w:rsidP="00B879E6">
      <w:pPr>
        <w:shd w:val="clear" w:color="auto" w:fill="FFFFFF"/>
        <w:spacing w:before="0" w:after="0" w:line="240" w:lineRule="auto"/>
        <w:jc w:val="right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hyperlink r:id="rId8" w:tgtFrame="blank" w:history="1">
        <w:r w:rsidR="009973A7" w:rsidRPr="00781198">
          <w:rPr>
            <w:rFonts w:ascii="Georgia" w:eastAsia="Meiryo" w:hAnsi="Georgia" w:cs="Dubai"/>
            <w:color w:val="000000"/>
            <w:spacing w:val="0"/>
            <w:sz w:val="21"/>
            <w:lang w:val="en-CA" w:eastAsia="zh-CN"/>
          </w:rPr>
          <w:t>jiashuwang459@gmail.com</w:t>
        </w:r>
      </w:hyperlink>
      <w:r w:rsidR="00985E67" w:rsidRPr="00781198">
        <w:rPr>
          <w:rFonts w:ascii="Georgia" w:eastAsia="Meiryo" w:hAnsi="Georgia" w:cs="Dubai"/>
          <w:color w:val="000000"/>
          <w:spacing w:val="0"/>
          <w:sz w:val="21"/>
          <w:lang w:val="en-CA" w:eastAsia="zh-CN"/>
        </w:rPr>
        <w:tab/>
      </w:r>
      <w:r w:rsidR="009F76AB"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ab/>
      </w:r>
      <w:r w:rsidR="009973A7" w:rsidRPr="00D1413B">
        <w:rPr>
          <w:rFonts w:ascii="Georgia" w:eastAsia="Meiryo" w:hAnsi="Georgia" w:cs="Dubai"/>
          <w:color w:val="000000"/>
          <w:spacing w:val="0"/>
          <w:sz w:val="21"/>
          <w:lang w:val="en-CA" w:eastAsia="zh-CN"/>
        </w:rPr>
        <w:t>587</w:t>
      </w:r>
      <w:r w:rsidR="005730FF" w:rsidRPr="00781198">
        <w:rPr>
          <w:rFonts w:ascii="Georgia" w:eastAsia="Meiryo" w:hAnsi="Georgia" w:cs="Dubai"/>
          <w:color w:val="000000"/>
          <w:spacing w:val="0"/>
          <w:sz w:val="21"/>
          <w:lang w:val="en-CA" w:eastAsia="zh-CN"/>
        </w:rPr>
        <w:t>-</w:t>
      </w:r>
      <w:r w:rsidR="00B07010" w:rsidRPr="00781198">
        <w:rPr>
          <w:rFonts w:ascii="Georgia" w:eastAsia="Meiryo" w:hAnsi="Georgia" w:cs="Dubai"/>
          <w:color w:val="000000"/>
          <w:spacing w:val="0"/>
          <w:sz w:val="21"/>
          <w:lang w:val="en-CA" w:eastAsia="zh-CN"/>
        </w:rPr>
        <w:t>889-8</w:t>
      </w:r>
      <w:r w:rsidR="009973A7" w:rsidRPr="00781198">
        <w:rPr>
          <w:rFonts w:ascii="Georgia" w:eastAsia="Meiryo" w:hAnsi="Georgia" w:cs="Dubai"/>
          <w:color w:val="000000"/>
          <w:spacing w:val="0"/>
          <w:sz w:val="21"/>
          <w:lang w:val="en-CA" w:eastAsia="zh-CN"/>
        </w:rPr>
        <w:t>369</w:t>
      </w:r>
    </w:p>
    <w:p w:rsidR="009973A7" w:rsidRPr="00781198" w:rsidRDefault="009973A7" w:rsidP="009973A7">
      <w:pPr>
        <w:shd w:val="clear" w:color="auto" w:fill="EEE4E6"/>
        <w:spacing w:before="0" w:line="240" w:lineRule="auto"/>
        <w:rPr>
          <w:rFonts w:ascii="Georgia" w:eastAsia="Meiryo" w:hAnsi="Georgia" w:cs="Dubai"/>
          <w:caps/>
          <w:color w:val="000000"/>
          <w:spacing w:val="0"/>
          <w:sz w:val="32"/>
          <w:szCs w:val="32"/>
          <w:lang w:val="en-CA" w:eastAsia="zh-CN"/>
        </w:rPr>
      </w:pPr>
      <w:r w:rsidRPr="00781198">
        <w:rPr>
          <w:rFonts w:ascii="Georgia" w:eastAsia="Meiryo" w:hAnsi="Georgia" w:cs="Dubai"/>
          <w:b/>
          <w:bCs/>
          <w:caps/>
          <w:color w:val="000000"/>
          <w:spacing w:val="0"/>
          <w:sz w:val="32"/>
          <w:lang w:val="en-CA" w:eastAsia="zh-CN"/>
        </w:rPr>
        <w:t>SKILLS</w:t>
      </w:r>
    </w:p>
    <w:p w:rsidR="009973A7" w:rsidRPr="00781198" w:rsidRDefault="009973A7" w:rsidP="009973A7">
      <w:pPr>
        <w:shd w:val="clear" w:color="auto" w:fill="FFFFFF"/>
        <w:spacing w:line="240" w:lineRule="auto"/>
        <w:rPr>
          <w:rFonts w:ascii="Georgia" w:eastAsia="Meiryo" w:hAnsi="Georgia" w:cs="Dubai"/>
          <w:color w:val="000000"/>
          <w:spacing w:val="0"/>
          <w:sz w:val="2"/>
          <w:szCs w:val="2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6"/>
          <w:lang w:val="en-CA" w:eastAsia="zh-CN"/>
        </w:rPr>
        <w:tab/>
        <w:t>Adept in Java and Python, experience with C++ and HTML.</w:t>
      </w:r>
    </w:p>
    <w:p w:rsidR="009973A7" w:rsidRPr="00781198" w:rsidRDefault="009973A7" w:rsidP="009973A7">
      <w:pPr>
        <w:shd w:val="clear" w:color="auto" w:fill="FFFFFF"/>
        <w:spacing w:before="0" w:line="240" w:lineRule="auto"/>
        <w:rPr>
          <w:rFonts w:ascii="Georgia" w:eastAsia="Meiryo" w:hAnsi="Georgia" w:cs="Dubai"/>
          <w:color w:val="000000"/>
          <w:spacing w:val="0"/>
          <w:sz w:val="2"/>
          <w:szCs w:val="2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6"/>
          <w:lang w:val="en-CA" w:eastAsia="zh-CN"/>
        </w:rPr>
        <w:tab/>
        <w:t>Great attention to detail and fast problem solver.</w:t>
      </w:r>
    </w:p>
    <w:p w:rsidR="009973A7" w:rsidRPr="00781198" w:rsidRDefault="009973A7" w:rsidP="009973A7">
      <w:pPr>
        <w:shd w:val="clear" w:color="auto" w:fill="FFFFFF"/>
        <w:spacing w:before="0" w:line="240" w:lineRule="auto"/>
        <w:rPr>
          <w:rFonts w:ascii="Georgia" w:eastAsia="Meiryo" w:hAnsi="Georgia" w:cs="Dubai"/>
          <w:color w:val="000000"/>
          <w:spacing w:val="0"/>
          <w:sz w:val="2"/>
          <w:szCs w:val="2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6"/>
          <w:lang w:val="en-CA" w:eastAsia="zh-CN"/>
        </w:rPr>
        <w:tab/>
        <w:t>Efficient and well organized.</w:t>
      </w:r>
    </w:p>
    <w:p w:rsidR="009973A7" w:rsidRPr="00781198" w:rsidRDefault="009973A7" w:rsidP="009973A7">
      <w:pPr>
        <w:shd w:val="clear" w:color="auto" w:fill="FFFFFF"/>
        <w:spacing w:before="0" w:line="240" w:lineRule="auto"/>
        <w:rPr>
          <w:rFonts w:ascii="Georgia" w:eastAsia="Meiryo" w:hAnsi="Georgia" w:cs="Dubai"/>
          <w:color w:val="000000"/>
          <w:spacing w:val="0"/>
          <w:sz w:val="2"/>
          <w:szCs w:val="2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6"/>
          <w:lang w:val="en-CA" w:eastAsia="zh-CN"/>
        </w:rPr>
        <w:tab/>
        <w:t>Hold Class 5 non-GDL Drivers License</w:t>
      </w:r>
    </w:p>
    <w:p w:rsidR="009973A7" w:rsidRPr="00781198" w:rsidRDefault="009973A7" w:rsidP="009973A7">
      <w:pPr>
        <w:shd w:val="clear" w:color="auto" w:fill="FFFFFF"/>
        <w:spacing w:before="0" w:line="240" w:lineRule="auto"/>
        <w:rPr>
          <w:rFonts w:ascii="Georgia" w:eastAsia="Meiryo" w:hAnsi="Georgia" w:cs="Dubai"/>
          <w:color w:val="000000"/>
          <w:spacing w:val="0"/>
          <w:sz w:val="2"/>
          <w:szCs w:val="2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6"/>
          <w:lang w:val="en-CA" w:eastAsia="zh-CN"/>
        </w:rPr>
        <w:tab/>
        <w:t>Fluent in English and Mandarin.</w:t>
      </w:r>
    </w:p>
    <w:p w:rsidR="009973A7" w:rsidRPr="00781198" w:rsidRDefault="009973A7" w:rsidP="009973A7">
      <w:pPr>
        <w:shd w:val="clear" w:color="auto" w:fill="EEE4E6"/>
        <w:spacing w:before="0" w:line="240" w:lineRule="auto"/>
        <w:rPr>
          <w:rFonts w:ascii="Georgia" w:eastAsia="Meiryo" w:hAnsi="Georgia" w:cs="Dubai"/>
          <w:caps/>
          <w:color w:val="000000"/>
          <w:spacing w:val="0"/>
          <w:sz w:val="32"/>
          <w:szCs w:val="32"/>
          <w:lang w:val="en-CA" w:eastAsia="zh-CN"/>
        </w:rPr>
      </w:pPr>
      <w:r w:rsidRPr="00781198">
        <w:rPr>
          <w:rFonts w:ascii="Georgia" w:eastAsia="Meiryo" w:hAnsi="Georgia" w:cs="Dubai"/>
          <w:b/>
          <w:bCs/>
          <w:caps/>
          <w:color w:val="000000"/>
          <w:spacing w:val="0"/>
          <w:sz w:val="32"/>
          <w:lang w:val="en-CA" w:eastAsia="zh-CN"/>
        </w:rPr>
        <w:t>EDUCATION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0"/>
        <w:gridCol w:w="4311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9"/>
                <w:lang w:val="en-CA" w:eastAsia="zh-CN"/>
              </w:rPr>
              <w:t>University of Calgary</w:t>
            </w:r>
          </w:p>
        </w:tc>
        <w:tc>
          <w:tcPr>
            <w:tcW w:w="43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AC4965">
            <w:pPr>
              <w:spacing w:before="0" w:after="0" w:line="240" w:lineRule="auto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Sep/16 </w:t>
            </w:r>
            <w:r w:rsidR="000A67BC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–</w:t>
            </w: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 </w:t>
            </w:r>
            <w:r w:rsidR="000A67BC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Jun/17</w:t>
            </w:r>
          </w:p>
        </w:tc>
      </w:tr>
    </w:tbl>
    <w:p w:rsidR="009973A7" w:rsidRPr="00781198" w:rsidRDefault="009973A7" w:rsidP="009973A7">
      <w:pPr>
        <w:shd w:val="clear" w:color="auto" w:fill="FFFFFF"/>
        <w:spacing w:before="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ab/>
        <w:t>Bachelor of Science Actuarial Science and Computer Science</w:t>
      </w:r>
    </w:p>
    <w:p w:rsidR="000A67BC" w:rsidRPr="000A67BC" w:rsidRDefault="000A67BC" w:rsidP="009973A7">
      <w:pPr>
        <w:shd w:val="clear" w:color="auto" w:fill="FFFFFF"/>
        <w:spacing w:before="0" w:line="240" w:lineRule="auto"/>
        <w:rPr>
          <w:rFonts w:ascii="Georgia" w:eastAsia="Meiryo" w:hAnsi="Georgia" w:cs="Dubai"/>
          <w:color w:val="000000"/>
          <w:spacing w:val="0"/>
          <w:sz w:val="21"/>
          <w:lang w:val="en-CA" w:eastAsia="zh-CN"/>
        </w:rPr>
      </w:pPr>
      <w:r>
        <w:rPr>
          <w:rFonts w:ascii="Georgia" w:eastAsia="Meiryo" w:hAnsi="Georgia" w:cs="Dubai"/>
          <w:color w:val="000000"/>
          <w:spacing w:val="0"/>
          <w:sz w:val="21"/>
          <w:lang w:val="en-CA" w:eastAsia="zh-CN"/>
        </w:rPr>
        <w:tab/>
      </w:r>
      <w:r>
        <w:rPr>
          <w:rFonts w:ascii="Georgia" w:eastAsia="Meiryo" w:hAnsi="Georgia" w:cs="Dubai"/>
          <w:color w:val="000000"/>
          <w:spacing w:val="0"/>
          <w:sz w:val="21"/>
          <w:lang w:val="en-CA" w:eastAsia="zh-CN"/>
        </w:rPr>
        <w:tab/>
        <w:t>3.85</w:t>
      </w:r>
      <w:r w:rsidR="009973A7" w:rsidRPr="00781198">
        <w:rPr>
          <w:rFonts w:ascii="Georgia" w:eastAsia="Meiryo" w:hAnsi="Georgia" w:cs="Dubai"/>
          <w:color w:val="000000"/>
          <w:spacing w:val="0"/>
          <w:sz w:val="21"/>
          <w:lang w:val="en-CA" w:eastAsia="zh-CN"/>
        </w:rPr>
        <w:t xml:space="preserve"> GPA</w:t>
      </w:r>
      <w:bookmarkStart w:id="0" w:name="_GoBack"/>
      <w:bookmarkEnd w:id="0"/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7"/>
        <w:gridCol w:w="3754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9"/>
                <w:lang w:val="en-CA" w:eastAsia="zh-CN"/>
              </w:rPr>
              <w:t>Western Canada High School</w:t>
            </w:r>
          </w:p>
        </w:tc>
        <w:tc>
          <w:tcPr>
            <w:tcW w:w="37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Sep/13 - Jun/16</w:t>
            </w:r>
          </w:p>
        </w:tc>
      </w:tr>
    </w:tbl>
    <w:p w:rsidR="009973A7" w:rsidRPr="00781198" w:rsidRDefault="009973A7" w:rsidP="009973A7">
      <w:pPr>
        <w:shd w:val="clear" w:color="auto" w:fill="FFFFFF"/>
        <w:spacing w:before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ab/>
        <w:t>High School Partial IB</w:t>
      </w:r>
    </w:p>
    <w:p w:rsidR="009973A7" w:rsidRPr="00781198" w:rsidRDefault="009973A7" w:rsidP="009973A7">
      <w:pPr>
        <w:shd w:val="clear" w:color="auto" w:fill="EEE4E6"/>
        <w:spacing w:before="0" w:line="240" w:lineRule="auto"/>
        <w:rPr>
          <w:rFonts w:ascii="Georgia" w:eastAsia="Meiryo" w:hAnsi="Georgia" w:cs="Dubai"/>
          <w:caps/>
          <w:color w:val="000000"/>
          <w:spacing w:val="0"/>
          <w:sz w:val="32"/>
          <w:szCs w:val="32"/>
          <w:lang w:val="en-CA" w:eastAsia="zh-CN"/>
        </w:rPr>
      </w:pPr>
      <w:r w:rsidRPr="00781198">
        <w:rPr>
          <w:rFonts w:ascii="Georgia" w:eastAsia="Meiryo" w:hAnsi="Georgia" w:cs="Dubai"/>
          <w:b/>
          <w:bCs/>
          <w:caps/>
          <w:color w:val="000000"/>
          <w:spacing w:val="0"/>
          <w:sz w:val="32"/>
          <w:lang w:val="en-CA" w:eastAsia="zh-CN"/>
        </w:rPr>
        <w:t>EMPLOYMENT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8"/>
        <w:gridCol w:w="4943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9"/>
                <w:lang w:val="en-CA" w:eastAsia="zh-CN"/>
              </w:rPr>
              <w:t>The One Sushi</w:t>
            </w:r>
          </w:p>
        </w:tc>
        <w:tc>
          <w:tcPr>
            <w:tcW w:w="49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Aug/16 </w:t>
            </w:r>
            <w:r w:rsidR="008773B7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–</w:t>
            </w: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 </w:t>
            </w:r>
            <w:r w:rsidR="0057418F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Jun/</w:t>
            </w:r>
            <w:r w:rsidR="008773B7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17</w:t>
            </w:r>
          </w:p>
        </w:tc>
      </w:tr>
    </w:tbl>
    <w:p w:rsidR="009973A7" w:rsidRPr="00781198" w:rsidRDefault="009973A7" w:rsidP="009973A7">
      <w:pPr>
        <w:shd w:val="clear" w:color="auto" w:fill="FFFFFF"/>
        <w:spacing w:before="0" w:line="240" w:lineRule="auto"/>
        <w:rPr>
          <w:rFonts w:ascii="Georgia" w:eastAsia="Meiryo" w:hAnsi="Georgia" w:cs="Dubai"/>
          <w:vanish/>
          <w:color w:val="000000"/>
          <w:spacing w:val="0"/>
          <w:sz w:val="2"/>
          <w:szCs w:val="2"/>
          <w:lang w:val="en-CA" w:eastAsia="zh-CN"/>
        </w:rPr>
      </w:pP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  <w:gridCol w:w="34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i/>
                <w:iCs/>
                <w:color w:val="000000"/>
                <w:spacing w:val="0"/>
                <w:sz w:val="26"/>
                <w:lang w:val="en-CA" w:eastAsia="zh-CN"/>
              </w:rPr>
              <w:t>Server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</w:p>
        </w:tc>
      </w:tr>
    </w:tbl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3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Persevered through ill mannered customers while meeting customer service standards.</w:t>
      </w:r>
    </w:p>
    <w:p w:rsidR="00426C25" w:rsidRPr="00686E3F" w:rsidRDefault="009973A7" w:rsidP="00686E3F">
      <w:pPr>
        <w:pStyle w:val="ListParagraph"/>
        <w:numPr>
          <w:ilvl w:val="0"/>
          <w:numId w:val="19"/>
        </w:numPr>
        <w:shd w:val="clear" w:color="auto" w:fill="FFFFFF"/>
        <w:spacing w:before="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Coordinated with fellow coworkers to maintain efficiency and quality</w:t>
      </w:r>
      <w:r w:rsidR="00686E3F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 xml:space="preserve"> of service during peak periods.</w:t>
      </w:r>
    </w:p>
    <w:p w:rsidR="0060639E" w:rsidRPr="0060639E" w:rsidRDefault="009973A7" w:rsidP="0060639E">
      <w:pPr>
        <w:pStyle w:val="ListParagraph"/>
        <w:numPr>
          <w:ilvl w:val="0"/>
          <w:numId w:val="19"/>
        </w:numPr>
        <w:shd w:val="clear" w:color="auto" w:fill="FFFFFF"/>
        <w:spacing w:before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Assumed unfulfilled tasks and responsibilities of co-workers when needed.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  <w:gridCol w:w="2916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9"/>
                <w:lang w:val="en-CA" w:eastAsia="zh-CN"/>
              </w:rPr>
              <w:t>Calgary Stampede</w:t>
            </w:r>
          </w:p>
        </w:tc>
        <w:tc>
          <w:tcPr>
            <w:tcW w:w="29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Jul/14</w:t>
            </w:r>
          </w:p>
        </w:tc>
      </w:tr>
    </w:tbl>
    <w:p w:rsidR="009973A7" w:rsidRPr="00781198" w:rsidRDefault="009973A7" w:rsidP="009973A7">
      <w:pPr>
        <w:shd w:val="clear" w:color="auto" w:fill="FFFFFF"/>
        <w:spacing w:before="0" w:line="240" w:lineRule="auto"/>
        <w:rPr>
          <w:rFonts w:ascii="Georgia" w:eastAsia="Meiryo" w:hAnsi="Georgia" w:cs="Dubai"/>
          <w:vanish/>
          <w:color w:val="000000"/>
          <w:spacing w:val="0"/>
          <w:sz w:val="2"/>
          <w:szCs w:val="2"/>
          <w:lang w:val="en-CA" w:eastAsia="zh-CN"/>
        </w:rPr>
      </w:pP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9"/>
        <w:gridCol w:w="21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i/>
                <w:iCs/>
                <w:color w:val="000000"/>
                <w:spacing w:val="0"/>
                <w:sz w:val="26"/>
                <w:lang w:val="en-CA" w:eastAsia="zh-CN"/>
              </w:rPr>
              <w:t>Venue Services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</w:p>
        </w:tc>
      </w:tr>
    </w:tbl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3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Maintained the cleanliness and sanitation of the venue.</w:t>
      </w:r>
    </w:p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3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Coordinated with fellow coworkers to maintain efficiency and quality of service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6"/>
        <w:gridCol w:w="3405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9"/>
                <w:lang w:val="en-CA" w:eastAsia="zh-CN"/>
              </w:rPr>
              <w:t>Junior Achievement Company Program</w:t>
            </w:r>
          </w:p>
        </w:tc>
        <w:tc>
          <w:tcPr>
            <w:tcW w:w="3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Oct/13 - Mar/16</w:t>
            </w:r>
          </w:p>
        </w:tc>
      </w:tr>
    </w:tbl>
    <w:p w:rsidR="009973A7" w:rsidRPr="00781198" w:rsidRDefault="009973A7" w:rsidP="009973A7">
      <w:pPr>
        <w:shd w:val="clear" w:color="auto" w:fill="FFFFFF"/>
        <w:spacing w:before="0" w:line="240" w:lineRule="auto"/>
        <w:rPr>
          <w:rFonts w:ascii="Georgia" w:eastAsia="Meiryo" w:hAnsi="Georgia" w:cs="Dubai"/>
          <w:vanish/>
          <w:color w:val="000000"/>
          <w:spacing w:val="0"/>
          <w:sz w:val="2"/>
          <w:szCs w:val="2"/>
          <w:lang w:val="en-CA" w:eastAsia="zh-CN"/>
        </w:rPr>
      </w:pP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3"/>
        <w:gridCol w:w="17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i/>
                <w:iCs/>
                <w:color w:val="000000"/>
                <w:spacing w:val="0"/>
                <w:sz w:val="26"/>
                <w:lang w:val="en-CA" w:eastAsia="zh-CN"/>
              </w:rPr>
              <w:t>Company Member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</w:p>
        </w:tc>
      </w:tr>
    </w:tbl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Gained entrepreneurship, sales, and marketing experience by advertising and selling products.</w:t>
      </w:r>
    </w:p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Crafted and designed the final merchandise sold by the company.</w:t>
      </w:r>
    </w:p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Persisted to check and assure the quality of end products.</w:t>
      </w:r>
    </w:p>
    <w:p w:rsidR="009973A7" w:rsidRPr="00781198" w:rsidRDefault="009973A7" w:rsidP="009973A7">
      <w:pPr>
        <w:shd w:val="clear" w:color="auto" w:fill="EEE4E6"/>
        <w:spacing w:before="0" w:line="240" w:lineRule="auto"/>
        <w:rPr>
          <w:rFonts w:ascii="Georgia" w:eastAsia="Meiryo" w:hAnsi="Georgia" w:cs="Dubai"/>
          <w:caps/>
          <w:color w:val="000000"/>
          <w:spacing w:val="0"/>
          <w:sz w:val="32"/>
          <w:szCs w:val="32"/>
          <w:lang w:val="en-CA" w:eastAsia="zh-CN"/>
        </w:rPr>
      </w:pPr>
      <w:r w:rsidRPr="00781198">
        <w:rPr>
          <w:rFonts w:ascii="Georgia" w:eastAsia="Meiryo" w:hAnsi="Georgia" w:cs="Dubai"/>
          <w:b/>
          <w:bCs/>
          <w:caps/>
          <w:color w:val="000000"/>
          <w:spacing w:val="0"/>
          <w:sz w:val="32"/>
          <w:lang w:val="en-CA" w:eastAsia="zh-CN"/>
        </w:rPr>
        <w:t>VOLUNTEERING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9"/>
        <w:gridCol w:w="4462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9"/>
                <w:lang w:val="en-CA" w:eastAsia="zh-CN"/>
              </w:rPr>
              <w:t>Beyond Education Academy</w:t>
            </w:r>
          </w:p>
        </w:tc>
        <w:tc>
          <w:tcPr>
            <w:tcW w:w="44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Jul/15 - Aug/15</w:t>
            </w:r>
          </w:p>
        </w:tc>
      </w:tr>
    </w:tbl>
    <w:p w:rsidR="009973A7" w:rsidRPr="00781198" w:rsidRDefault="009973A7" w:rsidP="009973A7">
      <w:pPr>
        <w:shd w:val="clear" w:color="auto" w:fill="FFFFFF"/>
        <w:spacing w:before="0" w:line="240" w:lineRule="auto"/>
        <w:ind w:left="709"/>
        <w:rPr>
          <w:rFonts w:ascii="Georgia" w:eastAsia="Meiryo" w:hAnsi="Georgia" w:cs="Dubai"/>
          <w:vanish/>
          <w:color w:val="000000"/>
          <w:spacing w:val="0"/>
          <w:sz w:val="2"/>
          <w:szCs w:val="2"/>
          <w:lang w:val="en-CA" w:eastAsia="zh-CN"/>
        </w:rPr>
      </w:pP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2"/>
        <w:gridCol w:w="18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i/>
                <w:iCs/>
                <w:spacing w:val="0"/>
                <w:sz w:val="26"/>
                <w:lang w:val="en-CA" w:eastAsia="zh-CN"/>
              </w:rPr>
              <w:t>Teacher Assistant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</w:p>
        </w:tc>
      </w:tr>
    </w:tbl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Developed patience mentoring youths in reading, writing, and math.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2"/>
        <w:gridCol w:w="4509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9"/>
                <w:lang w:val="en-CA" w:eastAsia="zh-CN"/>
              </w:rPr>
              <w:t>MidSun Community Centre</w:t>
            </w:r>
          </w:p>
        </w:tc>
        <w:tc>
          <w:tcPr>
            <w:tcW w:w="45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Jul/14 - Aug/14</w:t>
            </w:r>
          </w:p>
        </w:tc>
      </w:tr>
    </w:tbl>
    <w:p w:rsidR="009973A7" w:rsidRPr="00781198" w:rsidRDefault="009973A7" w:rsidP="009973A7">
      <w:pPr>
        <w:shd w:val="clear" w:color="auto" w:fill="FFFFFF"/>
        <w:spacing w:before="0" w:line="240" w:lineRule="auto"/>
        <w:ind w:left="709"/>
        <w:rPr>
          <w:rFonts w:ascii="Georgia" w:eastAsia="Meiryo" w:hAnsi="Georgia" w:cs="Dubai"/>
          <w:vanish/>
          <w:color w:val="000000"/>
          <w:spacing w:val="0"/>
          <w:sz w:val="2"/>
          <w:szCs w:val="2"/>
          <w:lang w:val="en-CA" w:eastAsia="zh-CN"/>
        </w:rPr>
      </w:pP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6"/>
        <w:gridCol w:w="14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i/>
                <w:iCs/>
                <w:spacing w:val="0"/>
                <w:sz w:val="26"/>
                <w:lang w:val="en-CA" w:eastAsia="zh-CN"/>
              </w:rPr>
              <w:t>Summer Camp Counselor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</w:p>
        </w:tc>
      </w:tr>
    </w:tbl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Organized fun activities for groups of children in summer camps in short notice.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3931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9"/>
                <w:lang w:val="en-CA" w:eastAsia="zh-CN"/>
              </w:rPr>
              <w:t>Calgary Public Library</w:t>
            </w:r>
          </w:p>
        </w:tc>
        <w:tc>
          <w:tcPr>
            <w:tcW w:w="39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Mar/13</w:t>
            </w:r>
          </w:p>
        </w:tc>
      </w:tr>
    </w:tbl>
    <w:p w:rsidR="009973A7" w:rsidRPr="00781198" w:rsidRDefault="009973A7" w:rsidP="009973A7">
      <w:pPr>
        <w:shd w:val="clear" w:color="auto" w:fill="FFFFFF"/>
        <w:spacing w:before="0" w:line="240" w:lineRule="auto"/>
        <w:ind w:left="709"/>
        <w:rPr>
          <w:rFonts w:ascii="Georgia" w:eastAsia="Meiryo" w:hAnsi="Georgia" w:cs="Dubai"/>
          <w:vanish/>
          <w:color w:val="000000"/>
          <w:spacing w:val="0"/>
          <w:sz w:val="2"/>
          <w:szCs w:val="2"/>
          <w:lang w:val="en-CA" w:eastAsia="zh-CN"/>
        </w:rPr>
      </w:pP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1"/>
        <w:gridCol w:w="19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i/>
                <w:iCs/>
                <w:spacing w:val="0"/>
                <w:sz w:val="26"/>
                <w:lang w:val="en-CA" w:eastAsia="zh-CN"/>
              </w:rPr>
              <w:t>Computer Buddy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</w:p>
        </w:tc>
      </w:tr>
    </w:tbl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Assisted children with technology using Microsoft Office. Ensured knowledge of computer program was gained.  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5268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9"/>
                <w:lang w:val="en-CA" w:eastAsia="zh-CN"/>
              </w:rPr>
              <w:t>Gao's Badminton</w:t>
            </w:r>
          </w:p>
        </w:tc>
        <w:tc>
          <w:tcPr>
            <w:tcW w:w="526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spacing w:val="0"/>
                <w:sz w:val="26"/>
                <w:lang w:val="en-CA" w:eastAsia="zh-CN"/>
              </w:rPr>
              <w:t>Sep/12 - Jun/16</w:t>
            </w:r>
          </w:p>
        </w:tc>
      </w:tr>
    </w:tbl>
    <w:p w:rsidR="009973A7" w:rsidRPr="00781198" w:rsidRDefault="009973A7" w:rsidP="009973A7">
      <w:pPr>
        <w:shd w:val="clear" w:color="auto" w:fill="FFFFFF"/>
        <w:spacing w:before="0" w:line="240" w:lineRule="auto"/>
        <w:ind w:left="709"/>
        <w:rPr>
          <w:rFonts w:ascii="Georgia" w:eastAsia="Meiryo" w:hAnsi="Georgia" w:cs="Dubai"/>
          <w:vanish/>
          <w:color w:val="000000"/>
          <w:spacing w:val="0"/>
          <w:sz w:val="2"/>
          <w:szCs w:val="2"/>
          <w:lang w:val="en-CA" w:eastAsia="zh-CN"/>
        </w:rPr>
      </w:pP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7"/>
        <w:gridCol w:w="13"/>
      </w:tblGrid>
      <w:tr w:rsidR="009973A7" w:rsidRPr="00781198" w:rsidTr="009973A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  <w:r w:rsidRPr="00781198">
              <w:rPr>
                <w:rFonts w:ascii="Georgia" w:eastAsia="Meiryo" w:hAnsi="Georgia" w:cs="Dubai"/>
                <w:i/>
                <w:iCs/>
                <w:spacing w:val="0"/>
                <w:sz w:val="26"/>
                <w:lang w:val="en-CA" w:eastAsia="zh-CN"/>
              </w:rPr>
              <w:t>Assistant Badminton Coach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73A7" w:rsidRPr="00781198" w:rsidRDefault="009973A7" w:rsidP="009973A7">
            <w:pPr>
              <w:spacing w:before="0" w:after="0" w:line="240" w:lineRule="auto"/>
              <w:ind w:left="709"/>
              <w:jc w:val="right"/>
              <w:rPr>
                <w:rFonts w:ascii="Georgia" w:eastAsia="Meiryo" w:hAnsi="Georgia" w:cs="Dubai"/>
                <w:spacing w:val="0"/>
                <w:sz w:val="24"/>
                <w:szCs w:val="24"/>
                <w:lang w:val="en-CA" w:eastAsia="zh-CN"/>
              </w:rPr>
            </w:pPr>
          </w:p>
        </w:tc>
      </w:tr>
    </w:tbl>
    <w:p w:rsidR="009973A7" w:rsidRPr="00781198" w:rsidRDefault="009973A7" w:rsidP="009973A7">
      <w:pPr>
        <w:pStyle w:val="ListParagraph"/>
        <w:numPr>
          <w:ilvl w:val="0"/>
          <w:numId w:val="19"/>
        </w:numPr>
        <w:shd w:val="clear" w:color="auto" w:fill="FFFFFF"/>
        <w:spacing w:before="0" w:after="0" w:line="240" w:lineRule="auto"/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</w:pPr>
      <w:r w:rsidRPr="00781198">
        <w:rPr>
          <w:rFonts w:ascii="Georgia" w:eastAsia="Meiryo" w:hAnsi="Georgia" w:cs="Dubai"/>
          <w:color w:val="000000"/>
          <w:spacing w:val="0"/>
          <w:sz w:val="21"/>
          <w:szCs w:val="21"/>
          <w:lang w:val="en-CA" w:eastAsia="zh-CN"/>
        </w:rPr>
        <w:t>Worked individually with each child to cement their basic techniques.</w:t>
      </w:r>
    </w:p>
    <w:sectPr w:rsidR="009973A7" w:rsidRPr="00781198" w:rsidSect="00395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863" w:rsidRDefault="00AD3863" w:rsidP="008B708C">
      <w:pPr>
        <w:spacing w:before="0" w:after="0" w:line="240" w:lineRule="auto"/>
      </w:pPr>
      <w:r>
        <w:separator/>
      </w:r>
    </w:p>
  </w:endnote>
  <w:endnote w:type="continuationSeparator" w:id="0">
    <w:p w:rsidR="00AD3863" w:rsidRDefault="00AD3863" w:rsidP="008B70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863" w:rsidRDefault="00AD3863" w:rsidP="008B708C">
      <w:pPr>
        <w:spacing w:before="0" w:after="0" w:line="240" w:lineRule="auto"/>
      </w:pPr>
      <w:r>
        <w:separator/>
      </w:r>
    </w:p>
  </w:footnote>
  <w:footnote w:type="continuationSeparator" w:id="0">
    <w:p w:rsidR="00AD3863" w:rsidRDefault="00AD3863" w:rsidP="008B708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A753899"/>
    <w:multiLevelType w:val="hybridMultilevel"/>
    <w:tmpl w:val="436CDD84"/>
    <w:lvl w:ilvl="0" w:tplc="40406B64">
      <w:start w:val="1"/>
      <w:numFmt w:val="bullet"/>
      <w:lvlText w:val="−"/>
      <w:lvlJc w:val="left"/>
      <w:pPr>
        <w:ind w:left="1440" w:hanging="360"/>
      </w:pPr>
      <w:rPr>
        <w:rFonts w:ascii="Helvetica" w:hAnsi="Helvetica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7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06"/>
    <w:rsid w:val="000022EB"/>
    <w:rsid w:val="00075E73"/>
    <w:rsid w:val="000A67BC"/>
    <w:rsid w:val="000B0EE9"/>
    <w:rsid w:val="000E47A8"/>
    <w:rsid w:val="0010077D"/>
    <w:rsid w:val="00116379"/>
    <w:rsid w:val="00162A8E"/>
    <w:rsid w:val="00195399"/>
    <w:rsid w:val="001D7284"/>
    <w:rsid w:val="0025418C"/>
    <w:rsid w:val="00266A98"/>
    <w:rsid w:val="002911C8"/>
    <w:rsid w:val="00301257"/>
    <w:rsid w:val="00354770"/>
    <w:rsid w:val="00361AFB"/>
    <w:rsid w:val="00374E86"/>
    <w:rsid w:val="00380ACF"/>
    <w:rsid w:val="00394FE7"/>
    <w:rsid w:val="00395535"/>
    <w:rsid w:val="003B0262"/>
    <w:rsid w:val="003F5303"/>
    <w:rsid w:val="0041118B"/>
    <w:rsid w:val="00426C25"/>
    <w:rsid w:val="00450A5F"/>
    <w:rsid w:val="005730FF"/>
    <w:rsid w:val="0057418F"/>
    <w:rsid w:val="005954E5"/>
    <w:rsid w:val="005C5D33"/>
    <w:rsid w:val="0060639E"/>
    <w:rsid w:val="00686E3F"/>
    <w:rsid w:val="006962EF"/>
    <w:rsid w:val="006E2432"/>
    <w:rsid w:val="00781198"/>
    <w:rsid w:val="00790D50"/>
    <w:rsid w:val="007A2F12"/>
    <w:rsid w:val="007D5AB6"/>
    <w:rsid w:val="007D7306"/>
    <w:rsid w:val="007E67B4"/>
    <w:rsid w:val="008773B7"/>
    <w:rsid w:val="008B708C"/>
    <w:rsid w:val="008E18D5"/>
    <w:rsid w:val="0090731C"/>
    <w:rsid w:val="00907793"/>
    <w:rsid w:val="00923A4C"/>
    <w:rsid w:val="009548CA"/>
    <w:rsid w:val="00985E67"/>
    <w:rsid w:val="00987217"/>
    <w:rsid w:val="009973A7"/>
    <w:rsid w:val="009D6128"/>
    <w:rsid w:val="009F0F15"/>
    <w:rsid w:val="009F76AB"/>
    <w:rsid w:val="00A07D6A"/>
    <w:rsid w:val="00A84E65"/>
    <w:rsid w:val="00AC26FD"/>
    <w:rsid w:val="00AD3863"/>
    <w:rsid w:val="00AE5577"/>
    <w:rsid w:val="00AF1168"/>
    <w:rsid w:val="00B07010"/>
    <w:rsid w:val="00B54803"/>
    <w:rsid w:val="00B879E6"/>
    <w:rsid w:val="00BD2472"/>
    <w:rsid w:val="00BF0D09"/>
    <w:rsid w:val="00BF49A7"/>
    <w:rsid w:val="00C00696"/>
    <w:rsid w:val="00C069B4"/>
    <w:rsid w:val="00C302EE"/>
    <w:rsid w:val="00C34F06"/>
    <w:rsid w:val="00C55F0B"/>
    <w:rsid w:val="00CD22BE"/>
    <w:rsid w:val="00CF4A2F"/>
    <w:rsid w:val="00D1413B"/>
    <w:rsid w:val="00D449BA"/>
    <w:rsid w:val="00D4662D"/>
    <w:rsid w:val="00D56B43"/>
    <w:rsid w:val="00D720EA"/>
    <w:rsid w:val="00D97489"/>
    <w:rsid w:val="00DE5EA2"/>
    <w:rsid w:val="00DE7766"/>
    <w:rsid w:val="00E33FCE"/>
    <w:rsid w:val="00EA6075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BC671"/>
  <w15:docId w15:val="{BCE863FA-BD77-DC44-BA06-C3A1C5CD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customStyle="1" w:styleId="font-primary">
    <w:name w:val="font-primary"/>
    <w:basedOn w:val="DefaultParagraphFont"/>
    <w:rsid w:val="007D7306"/>
  </w:style>
  <w:style w:type="paragraph" w:styleId="Header">
    <w:name w:val="header"/>
    <w:basedOn w:val="Normal"/>
    <w:link w:val="HeaderChar"/>
    <w:semiHidden/>
    <w:unhideWhenUsed/>
    <w:rsid w:val="008B708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8B708C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semiHidden/>
    <w:unhideWhenUsed/>
    <w:rsid w:val="008B708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8B708C"/>
    <w:rPr>
      <w:rFonts w:asciiTheme="minorHAnsi" w:hAnsiTheme="minorHAnsi"/>
      <w:spacing w:val="10"/>
      <w:sz w:val="16"/>
      <w:szCs w:val="16"/>
    </w:rPr>
  </w:style>
  <w:style w:type="character" w:customStyle="1" w:styleId="nameplate-name-value">
    <w:name w:val="nameplate-name-value"/>
    <w:basedOn w:val="DefaultParagraphFont"/>
    <w:rsid w:val="009973A7"/>
  </w:style>
  <w:style w:type="character" w:customStyle="1" w:styleId="apple-converted-space">
    <w:name w:val="apple-converted-space"/>
    <w:basedOn w:val="DefaultParagraphFont"/>
    <w:rsid w:val="009973A7"/>
  </w:style>
  <w:style w:type="character" w:customStyle="1" w:styleId="ng-scope">
    <w:name w:val="ng-scope"/>
    <w:basedOn w:val="DefaultParagraphFont"/>
    <w:rsid w:val="009973A7"/>
  </w:style>
  <w:style w:type="character" w:customStyle="1" w:styleId="ng-binding">
    <w:name w:val="ng-binding"/>
    <w:basedOn w:val="DefaultParagraphFont"/>
    <w:rsid w:val="009973A7"/>
  </w:style>
  <w:style w:type="character" w:customStyle="1" w:styleId="employer-title">
    <w:name w:val="employer-title"/>
    <w:basedOn w:val="DefaultParagraphFont"/>
    <w:rsid w:val="009973A7"/>
  </w:style>
  <w:style w:type="paragraph" w:styleId="NormalWeb">
    <w:name w:val="Normal (Web)"/>
    <w:basedOn w:val="Normal"/>
    <w:uiPriority w:val="99"/>
    <w:semiHidden/>
    <w:unhideWhenUsed/>
    <w:rsid w:val="009973A7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val="en-CA" w:eastAsia="zh-CN"/>
    </w:rPr>
  </w:style>
  <w:style w:type="character" w:customStyle="1" w:styleId="item-title">
    <w:name w:val="item-title"/>
    <w:basedOn w:val="DefaultParagraphFont"/>
    <w:rsid w:val="0099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414">
          <w:marLeft w:val="-525"/>
          <w:marRight w:val="-5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78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270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0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74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82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1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8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50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0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28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4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85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4607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0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0979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88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74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341242">
                                                  <w:marLeft w:val="-225"/>
                                                  <w:marRight w:val="-225"/>
                                                  <w:marTop w:val="4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0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85954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88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6807">
          <w:marLeft w:val="-225"/>
          <w:marRight w:val="-225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336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8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41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4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898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34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612">
              <w:marLeft w:val="-525"/>
              <w:marRight w:val="-5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30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6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1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9812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5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13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256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1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2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13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463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89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0242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191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8093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7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565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4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43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73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52285">
                                                      <w:marLeft w:val="-225"/>
                                                      <w:marRight w:val="-225"/>
                                                      <w:marTop w:val="4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70786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8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83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2821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59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06109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69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38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1727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61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5628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3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8325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98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6862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29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596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82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80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367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45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95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2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718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50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244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161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38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46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9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8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83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41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994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331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474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51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06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50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84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2713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4915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711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9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2379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9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5689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0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1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1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036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29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06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530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98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770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2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80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5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69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78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283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2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83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84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154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44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78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36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0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95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6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37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685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20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1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9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88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903">
                              <w:marLeft w:val="-225"/>
                              <w:marRight w:val="-22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5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2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5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7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1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07734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5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33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0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571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7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7477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65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103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729">
              <w:marLeft w:val="-525"/>
              <w:marRight w:val="-5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15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286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0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59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7436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6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72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55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28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30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9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89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41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56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9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8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485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01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45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9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8760">
                                                      <w:marLeft w:val="-225"/>
                                                      <w:marRight w:val="-225"/>
                                                      <w:marTop w:val="4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1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4817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587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906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63185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82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28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73842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43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63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67955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89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84621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2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01062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1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31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1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030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6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7160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0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010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4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1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33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1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1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98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441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491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90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16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19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75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709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46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221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794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681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93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827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85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0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09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1864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197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96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50757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7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35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31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5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8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8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7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25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32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54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772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237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15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4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86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13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88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1274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8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6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38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53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24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50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2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0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87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0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71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8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545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3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690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7759">
          <w:marLeft w:val="-525"/>
          <w:marRight w:val="-5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11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460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1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1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35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2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35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89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633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15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89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0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5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39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1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692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1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1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7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3715">
                                                  <w:marLeft w:val="-225"/>
                                                  <w:marRight w:val="-225"/>
                                                  <w:marTop w:val="4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06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377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84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567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03203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1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791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13756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07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908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01152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9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77868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5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87865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3856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45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6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66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397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9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24073">
                                          <w:marLeft w:val="-225"/>
                                          <w:marRight w:val="-225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8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7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86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38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75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29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19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84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588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2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64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58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9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80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16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05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70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2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4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73185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2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01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2140">
                                          <w:marLeft w:val="-225"/>
                                          <w:marRight w:val="-225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95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9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8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54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70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45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8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26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579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5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89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83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4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300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557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4125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66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5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31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22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6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303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9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31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9687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37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20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1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0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0936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7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1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76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46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05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14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24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6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44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3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02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15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420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75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6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42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10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39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134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13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46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96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8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98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193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724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wang459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shu\AppData\Roaming\Microsoft\Templates\MS_ProgrammerAnalystResum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MS_ProgrammerAnalystResume.dotx</Template>
  <TotalTime>22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Jiashu Wang</dc:creator>
  <cp:lastModifiedBy>Jiashu Wang</cp:lastModifiedBy>
  <cp:revision>29</cp:revision>
  <cp:lastPrinted>2004-03-09T22:36:00Z</cp:lastPrinted>
  <dcterms:created xsi:type="dcterms:W3CDTF">2017-03-17T17:48:00Z</dcterms:created>
  <dcterms:modified xsi:type="dcterms:W3CDTF">2017-07-24T07:53:00Z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